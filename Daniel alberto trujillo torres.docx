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:rsidTr="00C420C8">
        <w:tc>
          <w:tcPr>
            <w:tcW w:w="3023" w:type="dxa"/>
          </w:tcPr>
          <w:p w:rsidR="00C420C8" w:rsidRPr="005152F2" w:rsidRDefault="00575CB6" w:rsidP="003856C9">
            <w:pPr>
              <w:pStyle w:val="Ttulo1"/>
            </w:pPr>
            <w:r>
              <w:t>Daniel alberto trujillo torres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CCC1C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575CB6" w:rsidRDefault="00575CB6" w:rsidP="00441EB9">
            <w:pPr>
              <w:pStyle w:val="Ttulo3"/>
              <w:rPr>
                <w:sz w:val="20"/>
                <w:szCs w:val="22"/>
              </w:rPr>
            </w:pPr>
            <w:r w:rsidRPr="00575CB6">
              <w:rPr>
                <w:sz w:val="20"/>
                <w:szCs w:val="22"/>
              </w:rPr>
              <w:t>cabecon12@hotmail.com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09786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575CB6" w:rsidP="00441EB9">
            <w:pPr>
              <w:pStyle w:val="Ttulo3"/>
            </w:pPr>
            <w:r>
              <w:t>2711973736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:rsidTr="00575CB6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DA41DB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B13C43F75DDA4395893CB643B33478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48E5075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575CB6" w:rsidP="00D11C4D">
                  <w:r>
                    <w:t>Voy a mi destino y voy a ganar.</w:t>
                  </w:r>
                </w:p>
              </w:tc>
            </w:tr>
            <w:tr w:rsidR="00C420C8" w:rsidRPr="005152F2" w:rsidTr="00575CB6">
              <w:trPr>
                <w:trHeight w:val="161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DA41DB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1755B4F477B14280A02E8395CE487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4BF73FC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575CB6" w:rsidP="00463463">
                  <w:r>
                    <w:t xml:space="preserve">Trabajo en equipo </w:t>
                  </w:r>
                </w:p>
                <w:p w:rsidR="00575CB6" w:rsidRDefault="00575CB6" w:rsidP="00463463">
                  <w:r>
                    <w:t>Honesto</w:t>
                  </w:r>
                </w:p>
                <w:p w:rsidR="00575CB6" w:rsidRPr="005152F2" w:rsidRDefault="00575CB6" w:rsidP="00463463">
                  <w:r>
                    <w:t>Responsable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A41DB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77CD258AAB594264B9828DA76E3401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C420C8" w:rsidRDefault="00DA41DB" w:rsidP="00575CB6">
                  <w:pPr>
                    <w:pStyle w:val="Ttulo4"/>
                  </w:pPr>
                  <w:sdt>
                    <w:sdtPr>
                      <w:alias w:val="Escriba el puesto y la compañía 1:"/>
                      <w:tag w:val="Escriba el puesto y la compañía 1:"/>
                      <w:id w:val="287256568"/>
                      <w:placeholder>
                        <w:docPart w:val="90036B9817684883B526485DCE7A5A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575CB6" w:rsidRPr="005152F2" w:rsidRDefault="00575CB6" w:rsidP="00575CB6">
                  <w:pPr>
                    <w:pStyle w:val="Ttulo4"/>
                  </w:pPr>
                </w:p>
                <w:p w:rsidR="00C420C8" w:rsidRDefault="00575CB6" w:rsidP="00832F81">
                  <w:r>
                    <w:t xml:space="preserve">Estudiante en la Universidad Veracruzana campus </w:t>
                  </w:r>
                  <w:proofErr w:type="spellStart"/>
                  <w:r>
                    <w:t>ixtac</w:t>
                  </w:r>
                  <w:proofErr w:type="spellEnd"/>
                  <w:r w:rsidR="00233492">
                    <w:t>, 5to semestre de la Licenciatura en ing. De Software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DA41DB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633512EE518E41B6B29C514B9957A6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sdt>
                  <w:sdtPr>
                    <w:alias w:val="Escriba la titulación y la fecha de obtención:"/>
                    <w:tag w:val="Escriba la titulación y la fecha de obtención:"/>
                    <w:id w:val="634905938"/>
                    <w:placeholder>
                      <w:docPart w:val="36F361E3DF38428E8B79354C0248BCF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Titulación y fecha de obtención</w:t>
                      </w:r>
                    </w:p>
                  </w:sdtContent>
                </w:sdt>
                <w:sdt>
                  <w:sdtPr>
                    <w:alias w:val="Escriba el centro educativo:"/>
                    <w:tag w:val="Escriba el centro educativo:"/>
                    <w:id w:val="-741416646"/>
                    <w:placeholder>
                      <w:docPart w:val="7D387CA6FDB5485FBAA3C73600F2529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:rsidR="00C420C8" w:rsidRDefault="00DA41DB" w:rsidP="007B2F5C">
                  <w:sdt>
                    <w:sdtPr>
                      <w:alias w:val="Escriba los detalles de la formación:"/>
                      <w:tag w:val="Escriba los detalles de la formación:"/>
                      <w:id w:val="-670642327"/>
                      <w:placeholder>
                        <w:docPart w:val="20C4C19A77E74F87B14FD035AEF994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rPr>
                          <w:lang w:bidi="es-ES"/>
                        </w:rPr>
                        <w:t>Puede incluir su calificación promedio y un resumen de los trabajos de clase, los premios y las matrículas de honor relevantes.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DA41DB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C6E2CF2376D64EF39FB41138188736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 de voluntariado o dirección</w:t>
                      </w:r>
                    </w:sdtContent>
                  </w:sdt>
                </w:p>
                <w:p w:rsidR="00C420C8" w:rsidRDefault="00233492" w:rsidP="008F6337">
                  <w:r>
                    <w:t xml:space="preserve">Actualmente estoy haciendo servicio en </w:t>
                  </w:r>
                  <w:proofErr w:type="spellStart"/>
                  <w:r>
                    <w:t>mrs</w:t>
                  </w:r>
                  <w:proofErr w:type="spellEnd"/>
                  <w:r>
                    <w:t xml:space="preserve"> geek, anteriormente he trabajado en desarrollo en </w:t>
                  </w:r>
                  <w:proofErr w:type="spellStart"/>
                  <w:r>
                    <w:t>unity</w:t>
                  </w:r>
                  <w:proofErr w:type="spellEnd"/>
                  <w:r>
                    <w:t xml:space="preserve"> 3d y </w:t>
                  </w:r>
                  <w:proofErr w:type="spellStart"/>
                  <w:r>
                    <w:t>unreal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engine</w:t>
                  </w:r>
                  <w:proofErr w:type="spellEnd"/>
                  <w:r>
                    <w:t>.</w:t>
                  </w:r>
                </w:p>
                <w:p w:rsidR="00233492" w:rsidRDefault="00233492" w:rsidP="008F6337">
                  <w:bookmarkStart w:id="0" w:name="_GoBack"/>
                  <w:bookmarkEnd w:id="0"/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1DB" w:rsidRDefault="00DA41DB" w:rsidP="003856C9">
      <w:pPr>
        <w:spacing w:after="0" w:line="240" w:lineRule="auto"/>
      </w:pPr>
      <w:r>
        <w:separator/>
      </w:r>
    </w:p>
  </w:endnote>
  <w:endnote w:type="continuationSeparator" w:id="0">
    <w:p w:rsidR="00DA41DB" w:rsidRDefault="00DA41D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92DC4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67A0C7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1DB" w:rsidRDefault="00DA41DB" w:rsidP="003856C9">
      <w:pPr>
        <w:spacing w:after="0" w:line="240" w:lineRule="auto"/>
      </w:pPr>
      <w:r>
        <w:separator/>
      </w:r>
    </w:p>
  </w:footnote>
  <w:footnote w:type="continuationSeparator" w:id="0">
    <w:p w:rsidR="00DA41DB" w:rsidRDefault="00DA41D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E5AA27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430C58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3349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75CB6"/>
    <w:rsid w:val="00580925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A41DB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9BB65"/>
  <w15:chartTrackingRefBased/>
  <w15:docId w15:val="{29AF074D-515F-430B-A732-C4671CE2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Trujillo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3C43F75DDA4395893CB643B3347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CDD3-B46C-4656-9FFB-5E9DF07B9686}"/>
      </w:docPartPr>
      <w:docPartBody>
        <w:p w:rsidR="00000000" w:rsidRDefault="009C51F8">
          <w:pPr>
            <w:pStyle w:val="B13C43F75DDA4395893CB643B33478A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755B4F477B14280A02E8395CE487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84BEE-3140-4091-B1BE-D7DD44432D85}"/>
      </w:docPartPr>
      <w:docPartBody>
        <w:p w:rsidR="00000000" w:rsidRDefault="009C51F8">
          <w:pPr>
            <w:pStyle w:val="1755B4F477B14280A02E8395CE487B26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77CD258AAB594264B9828DA76E340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7955F-4978-4B65-90AE-291C300BE605}"/>
      </w:docPartPr>
      <w:docPartBody>
        <w:p w:rsidR="00000000" w:rsidRDefault="009C51F8">
          <w:pPr>
            <w:pStyle w:val="77CD258AAB594264B9828DA76E3401BD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90036B9817684883B526485DCE7A5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E6155-C866-4637-95D8-3C219CEE15C1}"/>
      </w:docPartPr>
      <w:docPartBody>
        <w:p w:rsidR="00000000" w:rsidRDefault="009C51F8">
          <w:pPr>
            <w:pStyle w:val="90036B9817684883B526485DCE7A5A22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633512EE518E41B6B29C514B9957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89FA9-0CE1-4E1A-A7A6-A1C440A4B8CD}"/>
      </w:docPartPr>
      <w:docPartBody>
        <w:p w:rsidR="00000000" w:rsidRDefault="009C51F8">
          <w:pPr>
            <w:pStyle w:val="633512EE518E41B6B29C514B9957A644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36F361E3DF38428E8B79354C0248B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01F9-FC50-4C27-9816-27ACFE072496}"/>
      </w:docPartPr>
      <w:docPartBody>
        <w:p w:rsidR="00000000" w:rsidRDefault="009C51F8">
          <w:pPr>
            <w:pStyle w:val="36F361E3DF38428E8B79354C0248BCF4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7D387CA6FDB5485FBAA3C73600F25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A9852-C47C-4EFC-A000-E9FD27E46DA9}"/>
      </w:docPartPr>
      <w:docPartBody>
        <w:p w:rsidR="00000000" w:rsidRDefault="009C51F8">
          <w:pPr>
            <w:pStyle w:val="7D387CA6FDB5485FBAA3C73600F25293"/>
          </w:pPr>
          <w:r w:rsidRPr="005152F2">
            <w:rPr>
              <w:lang w:bidi="es-ES"/>
            </w:rPr>
            <w:t>Centro educativo</w:t>
          </w:r>
        </w:p>
      </w:docPartBody>
    </w:docPart>
    <w:docPart>
      <w:docPartPr>
        <w:name w:val="20C4C19A77E74F87B14FD035AEF9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6CD9E-875D-45DA-8A09-115A0A726254}"/>
      </w:docPartPr>
      <w:docPartBody>
        <w:p w:rsidR="00000000" w:rsidRDefault="009C51F8">
          <w:pPr>
            <w:pStyle w:val="20C4C19A77E74F87B14FD035AEF99425"/>
          </w:pPr>
          <w:r w:rsidRPr="007B2F5C">
            <w:rPr>
              <w:lang w:bidi="es-ES"/>
            </w:rPr>
            <w:t>Puede incluir su calificación promedio y un resumen de los trabajos de clase, los premios y las matrículas de honor relevantes.</w:t>
          </w:r>
        </w:p>
      </w:docPartBody>
    </w:docPart>
    <w:docPart>
      <w:docPartPr>
        <w:name w:val="C6E2CF2376D64EF39FB4113818873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9919-FE5F-4F78-ACA0-AE69A8267E86}"/>
      </w:docPartPr>
      <w:docPartBody>
        <w:p w:rsidR="00000000" w:rsidRDefault="009C51F8">
          <w:pPr>
            <w:pStyle w:val="C6E2CF2376D64EF39FB4113818873657"/>
          </w:pPr>
          <w:r w:rsidRPr="005152F2">
            <w:rPr>
              <w:lang w:bidi="es-ES"/>
            </w:rPr>
            <w:t>Experiencia de voluntariado o dirección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F8"/>
    <w:rsid w:val="009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EA7360C6284A70BC8C0706DEA68A22">
    <w:name w:val="A0EA7360C6284A70BC8C0706DEA68A22"/>
  </w:style>
  <w:style w:type="paragraph" w:customStyle="1" w:styleId="6BAFAF81C7D84F47B33898B1D3288D34">
    <w:name w:val="6BAFAF81C7D84F47B33898B1D3288D34"/>
  </w:style>
  <w:style w:type="paragraph" w:customStyle="1" w:styleId="323D261B3E974441AD94F48905EB78E9">
    <w:name w:val="323D261B3E974441AD94F48905EB78E9"/>
  </w:style>
  <w:style w:type="paragraph" w:customStyle="1" w:styleId="97A01B3194B24143952E672C0A3E5578">
    <w:name w:val="97A01B3194B24143952E672C0A3E5578"/>
  </w:style>
  <w:style w:type="paragraph" w:customStyle="1" w:styleId="DE3522D9FE884B6F8562836500E60105">
    <w:name w:val="DE3522D9FE884B6F8562836500E60105"/>
  </w:style>
  <w:style w:type="paragraph" w:customStyle="1" w:styleId="B13C43F75DDA4395893CB643B33478AA">
    <w:name w:val="B13C43F75DDA4395893CB643B33478AA"/>
  </w:style>
  <w:style w:type="paragraph" w:customStyle="1" w:styleId="C309C0A961B04026B67816BF3861F6BB">
    <w:name w:val="C309C0A961B04026B67816BF3861F6BB"/>
  </w:style>
  <w:style w:type="paragraph" w:customStyle="1" w:styleId="1755B4F477B14280A02E8395CE487B26">
    <w:name w:val="1755B4F477B14280A02E8395CE487B26"/>
  </w:style>
  <w:style w:type="paragraph" w:customStyle="1" w:styleId="E5F47A76446C45F2A7B5874CB2D0F4B9">
    <w:name w:val="E5F47A76446C45F2A7B5874CB2D0F4B9"/>
  </w:style>
  <w:style w:type="paragraph" w:customStyle="1" w:styleId="77CD258AAB594264B9828DA76E3401BD">
    <w:name w:val="77CD258AAB594264B9828DA76E3401BD"/>
  </w:style>
  <w:style w:type="paragraph" w:customStyle="1" w:styleId="90036B9817684883B526485DCE7A5A22">
    <w:name w:val="90036B9817684883B526485DCE7A5A22"/>
  </w:style>
  <w:style w:type="paragraph" w:customStyle="1" w:styleId="0C521D1635AC45A191A024514BA521CC">
    <w:name w:val="0C521D1635AC45A191A024514BA521CC"/>
  </w:style>
  <w:style w:type="paragraph" w:customStyle="1" w:styleId="ACD511F1193C4D2997A321576A041A1D">
    <w:name w:val="ACD511F1193C4D2997A321576A041A1D"/>
  </w:style>
  <w:style w:type="paragraph" w:customStyle="1" w:styleId="B372A4EC845C481E8898B4013F8E9F40">
    <w:name w:val="B372A4EC845C481E8898B4013F8E9F40"/>
  </w:style>
  <w:style w:type="paragraph" w:customStyle="1" w:styleId="ED5EBCCC21134148999C437DADE0B5F2">
    <w:name w:val="ED5EBCCC21134148999C437DADE0B5F2"/>
  </w:style>
  <w:style w:type="paragraph" w:customStyle="1" w:styleId="A2476FA3E9BF4BD4A115DFB8C5D0F5D0">
    <w:name w:val="A2476FA3E9BF4BD4A115DFB8C5D0F5D0"/>
  </w:style>
  <w:style w:type="paragraph" w:customStyle="1" w:styleId="9BB1EF0937864B7590DC9227BE473C1F">
    <w:name w:val="9BB1EF0937864B7590DC9227BE473C1F"/>
  </w:style>
  <w:style w:type="paragraph" w:customStyle="1" w:styleId="968F084C9FEA4664863DABF8590BAAAB">
    <w:name w:val="968F084C9FEA4664863DABF8590BAAAB"/>
  </w:style>
  <w:style w:type="paragraph" w:customStyle="1" w:styleId="633512EE518E41B6B29C514B9957A644">
    <w:name w:val="633512EE518E41B6B29C514B9957A644"/>
  </w:style>
  <w:style w:type="paragraph" w:customStyle="1" w:styleId="36F361E3DF38428E8B79354C0248BCF4">
    <w:name w:val="36F361E3DF38428E8B79354C0248BCF4"/>
  </w:style>
  <w:style w:type="paragraph" w:customStyle="1" w:styleId="7D387CA6FDB5485FBAA3C73600F25293">
    <w:name w:val="7D387CA6FDB5485FBAA3C73600F25293"/>
  </w:style>
  <w:style w:type="paragraph" w:customStyle="1" w:styleId="20C4C19A77E74F87B14FD035AEF99425">
    <w:name w:val="20C4C19A77E74F87B14FD035AEF99425"/>
  </w:style>
  <w:style w:type="paragraph" w:customStyle="1" w:styleId="C6E2CF2376D64EF39FB4113818873657">
    <w:name w:val="C6E2CF2376D64EF39FB4113818873657"/>
  </w:style>
  <w:style w:type="paragraph" w:customStyle="1" w:styleId="14D9BABEE855400184CB32B5EF6D887E">
    <w:name w:val="14D9BABEE855400184CB32B5EF6D8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Trujillo</dc:creator>
  <cp:keywords/>
  <dc:description/>
  <cp:lastModifiedBy>TRUJILLO TORRES DANIEL ALBERTO</cp:lastModifiedBy>
  <cp:revision>1</cp:revision>
  <dcterms:created xsi:type="dcterms:W3CDTF">2019-10-01T12:34:00Z</dcterms:created>
  <dcterms:modified xsi:type="dcterms:W3CDTF">2019-10-01T12:46:00Z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